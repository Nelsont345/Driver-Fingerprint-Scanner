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-349799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C42C8" w:rsidRDefault="00BC42C8" w:rsidP="00BC42C8">
          <w:pPr>
            <w:pStyle w:val="TOCHeading"/>
          </w:pPr>
          <w:r>
            <w:t>Contents</w:t>
          </w:r>
        </w:p>
        <w:bookmarkEnd w:id="0"/>
        <w:p w:rsidR="00BC42C8" w:rsidRDefault="00BC42C8" w:rsidP="00BC4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13088" w:history="1">
            <w:r w:rsidRPr="00341F32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089" w:history="1">
            <w:r w:rsidRPr="00341F32">
              <w:rPr>
                <w:rStyle w:val="Hyperlink"/>
                <w:noProof/>
              </w:rPr>
              <w:t>Intro and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090" w:history="1">
            <w:r w:rsidRPr="00341F32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091" w:history="1">
            <w:r w:rsidRPr="00341F32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092" w:history="1">
            <w:r w:rsidRPr="00341F32">
              <w:rPr>
                <w:rStyle w:val="Hyperlink"/>
                <w:noProof/>
              </w:rPr>
              <w:t>High level Design &amp; Software and Hardware design (Method)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093" w:history="1">
            <w:r w:rsidRPr="00341F32">
              <w:rPr>
                <w:rStyle w:val="Hyperlink"/>
                <w:noProof/>
              </w:rPr>
              <w:t>Overall 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094" w:history="1">
            <w:r w:rsidRPr="00341F32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095" w:history="1">
            <w:r w:rsidRPr="00341F32">
              <w:rPr>
                <w:rStyle w:val="Hyperlink"/>
                <w:noProof/>
              </w:rPr>
              <w:t>Keypad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096" w:history="1">
            <w:r w:rsidRPr="00341F32">
              <w:rPr>
                <w:rStyle w:val="Hyperlink"/>
                <w:noProof/>
              </w:rPr>
              <w:t>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097" w:history="1">
            <w:r w:rsidRPr="00341F32">
              <w:rPr>
                <w:rStyle w:val="Hyperlink"/>
                <w:noProof/>
              </w:rPr>
              <w:t>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098" w:history="1">
            <w:r w:rsidRPr="00341F32">
              <w:rPr>
                <w:rStyle w:val="Hyperlink"/>
                <w:noProof/>
              </w:rPr>
              <w:t>USART1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099" w:history="1">
            <w:r w:rsidRPr="00341F32">
              <w:rPr>
                <w:rStyle w:val="Hyperlink"/>
                <w:noProof/>
              </w:rPr>
              <w:t>Main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00" w:history="1">
            <w:r w:rsidRPr="00341F32">
              <w:rPr>
                <w:rStyle w:val="Hyperlink"/>
                <w:noProof/>
              </w:rPr>
              <w:t>Mess1out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01" w:history="1">
            <w:r w:rsidRPr="00341F32">
              <w:rPr>
                <w:rStyle w:val="Hyperlink"/>
                <w:noProof/>
              </w:rPr>
              <w:t>save_data_start352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02" w:history="1">
            <w:r w:rsidRPr="00341F32">
              <w:rPr>
                <w:rStyle w:val="Hyperlink"/>
                <w:noProof/>
              </w:rPr>
              <w:t>Compare_basic2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03" w:history="1">
            <w:r w:rsidRPr="00341F32">
              <w:rPr>
                <w:rStyle w:val="Hyperlink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04" w:history="1">
            <w:r w:rsidRPr="00341F32">
              <w:rPr>
                <w:rStyle w:val="Hyperlink"/>
                <w:noProof/>
              </w:rPr>
              <w:t>Results and Performance (results/ discussion)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05" w:history="1">
            <w:r w:rsidRPr="00341F32">
              <w:rPr>
                <w:rStyle w:val="Hyperlink"/>
                <w:noProof/>
              </w:rPr>
              <w:t>Technical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06" w:history="1">
            <w:r w:rsidRPr="00341F32">
              <w:rPr>
                <w:rStyle w:val="Hyperlink"/>
                <w:noProof/>
              </w:rPr>
              <w:t>Investigating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07" w:history="1">
            <w:r w:rsidRPr="00341F32">
              <w:rPr>
                <w:rStyle w:val="Hyperlink"/>
                <w:noProof/>
              </w:rPr>
              <w:t>Updates, Modifications and improvements (e.g. errors)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08" w:history="1">
            <w:r w:rsidRPr="00341F32">
              <w:rPr>
                <w:rStyle w:val="Hyperlink"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09" w:history="1">
            <w:r w:rsidRPr="00341F32">
              <w:rPr>
                <w:rStyle w:val="Hyperlink"/>
                <w:noProof/>
              </w:rPr>
              <w:t>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10" w:history="1">
            <w:r w:rsidRPr="00341F32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11" w:history="1">
            <w:r w:rsidRPr="00341F3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12" w:history="1">
            <w:r w:rsidRPr="00341F32">
              <w:rPr>
                <w:rStyle w:val="Hyperlink"/>
                <w:noProof/>
              </w:rPr>
              <w:t>Product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13" w:history="1">
            <w:r w:rsidRPr="00341F3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99113114" w:history="1">
            <w:r w:rsidRPr="00341F32">
              <w:rPr>
                <w:rStyle w:val="Hyperlink"/>
                <w:noProof/>
              </w:rPr>
              <w:t>Appendices (Code, data etc.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2C8" w:rsidRDefault="00BC42C8" w:rsidP="00BC42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154C0" w:rsidRDefault="00F154C0"/>
    <w:sectPr w:rsidR="00F1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C8"/>
    <w:rsid w:val="00BC42C8"/>
    <w:rsid w:val="00F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864C3-5CAB-4C87-B9F5-BD05070F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2C8"/>
  </w:style>
  <w:style w:type="paragraph" w:styleId="Heading1">
    <w:name w:val="heading 1"/>
    <w:basedOn w:val="Normal"/>
    <w:next w:val="Normal"/>
    <w:link w:val="Heading1Char"/>
    <w:uiPriority w:val="9"/>
    <w:qFormat/>
    <w:rsid w:val="00BC4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42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2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2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2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2D3E6109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Talukder, Nelson</dc:creator>
  <cp:keywords/>
  <dc:description/>
  <cp:lastModifiedBy>Talukder, Nelson</cp:lastModifiedBy>
  <cp:revision>1</cp:revision>
  <dcterms:created xsi:type="dcterms:W3CDTF">2017-11-22T11:23:00Z</dcterms:created>
  <dcterms:modified xsi:type="dcterms:W3CDTF">2017-11-22T11:23:00Z</dcterms:modified>
</cp:coreProperties>
</file>